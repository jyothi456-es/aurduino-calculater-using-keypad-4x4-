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99A2" w14:textId="05C37EBB" w:rsidR="00E94641" w:rsidRDefault="00D47960" w:rsidP="00D47960">
      <w:pPr>
        <w:jc w:val="center"/>
        <w:rPr>
          <w:color w:val="70AD47" w:themeColor="accent6"/>
          <w:lang w:val="en-IN"/>
        </w:rPr>
      </w:pPr>
      <w:r w:rsidRPr="004F2E4D">
        <w:rPr>
          <w:color w:val="70AD47" w:themeColor="accent6"/>
          <w:lang w:val="en-IN"/>
        </w:rPr>
        <w:t>Project No-2</w:t>
      </w:r>
    </w:p>
    <w:p w14:paraId="51473FBD" w14:textId="5811D921" w:rsidR="00F86B60" w:rsidRDefault="004F5976" w:rsidP="004F2E4D">
      <w:pPr>
        <w:rPr>
          <w:color w:val="000000" w:themeColor="text1"/>
        </w:rPr>
      </w:pPr>
      <w:r>
        <w:rPr>
          <w:color w:val="4472C4" w:themeColor="accent5"/>
        </w:rPr>
        <w:t>Aim:</w:t>
      </w:r>
      <w:r w:rsidR="00161BDF">
        <w:rPr>
          <w:color w:val="000000" w:themeColor="text1"/>
        </w:rPr>
        <w:t>-In this project we are going to</w:t>
      </w:r>
      <w:r w:rsidR="003B2210">
        <w:rPr>
          <w:color w:val="000000" w:themeColor="text1"/>
        </w:rPr>
        <w:t xml:space="preserve"> design a calculator by using Arduino </w:t>
      </w:r>
      <w:r w:rsidR="003360FC">
        <w:rPr>
          <w:color w:val="000000" w:themeColor="text1"/>
        </w:rPr>
        <w:t xml:space="preserve">by taking </w:t>
      </w:r>
      <w:r w:rsidR="00950952">
        <w:rPr>
          <w:color w:val="000000" w:themeColor="text1"/>
        </w:rPr>
        <w:t>I</w:t>
      </w:r>
      <w:r w:rsidR="003360FC">
        <w:rPr>
          <w:color w:val="000000" w:themeColor="text1"/>
        </w:rPr>
        <w:t xml:space="preserve">nput from the 4×4 </w:t>
      </w:r>
      <w:r w:rsidR="00361C5E">
        <w:rPr>
          <w:color w:val="000000" w:themeColor="text1"/>
        </w:rPr>
        <w:t>keypad and peform the basic arithmetic operations</w:t>
      </w:r>
      <w:r w:rsidR="00E829E6">
        <w:rPr>
          <w:color w:val="000000" w:themeColor="text1"/>
        </w:rPr>
        <w:t xml:space="preserve"> and Output will be display on the LCD </w:t>
      </w:r>
      <w:r w:rsidR="00950952">
        <w:rPr>
          <w:color w:val="000000" w:themeColor="text1"/>
        </w:rPr>
        <w:t>screen.</w:t>
      </w:r>
    </w:p>
    <w:p w14:paraId="6EF6F4B8" w14:textId="44990553" w:rsidR="00743816" w:rsidRPr="0000764A" w:rsidRDefault="0000764A" w:rsidP="004F2E4D">
      <w:pPr>
        <w:rPr>
          <w:color w:val="2E74B5" w:themeColor="accent1" w:themeShade="BF"/>
        </w:rPr>
      </w:pPr>
      <w:r>
        <w:rPr>
          <w:color w:val="2E74B5" w:themeColor="accent1" w:themeShade="BF"/>
        </w:rPr>
        <w:t>Block diagram:-</w:t>
      </w:r>
    </w:p>
    <w:p w14:paraId="59DD95F5" w14:textId="7B1E19BC" w:rsidR="00881885" w:rsidRPr="00DB5C6F" w:rsidRDefault="006D45ED" w:rsidP="004F2E4D">
      <w:pPr>
        <w:rPr>
          <w:color w:val="000000" w:themeColor="text1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19900E62" wp14:editId="0A4A9C3A">
            <wp:simplePos x="0" y="0"/>
            <wp:positionH relativeFrom="column">
              <wp:posOffset>-533400</wp:posOffset>
            </wp:positionH>
            <wp:positionV relativeFrom="paragraph">
              <wp:posOffset>387350</wp:posOffset>
            </wp:positionV>
            <wp:extent cx="6160770" cy="58235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DF09F" w14:textId="6F581C85" w:rsidR="00EB2C9B" w:rsidRDefault="006D45ED" w:rsidP="004F2E4D">
      <w:pPr>
        <w:rPr>
          <w:color w:val="FF0000"/>
        </w:rPr>
      </w:pPr>
      <w:r>
        <w:rPr>
          <w:color w:val="FF0000"/>
        </w:rPr>
        <w:lastRenderedPageBreak/>
        <w:t>Input and output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2240"/>
        <w:gridCol w:w="1940"/>
        <w:gridCol w:w="1755"/>
        <w:gridCol w:w="1611"/>
      </w:tblGrid>
      <w:tr w:rsidR="001F2AA2" w14:paraId="5146BA04" w14:textId="4766F92C" w:rsidTr="001F2AA2">
        <w:tc>
          <w:tcPr>
            <w:tcW w:w="1804" w:type="dxa"/>
          </w:tcPr>
          <w:p w14:paraId="5F39E6D1" w14:textId="36C83F6F" w:rsidR="001F2AA2" w:rsidRPr="00F637C1" w:rsidRDefault="001F2AA2" w:rsidP="004F2E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SN. No</w:t>
            </w:r>
          </w:p>
        </w:tc>
        <w:tc>
          <w:tcPr>
            <w:tcW w:w="2240" w:type="dxa"/>
          </w:tcPr>
          <w:p w14:paraId="4B58BAF7" w14:textId="42953BC5" w:rsidR="001F2AA2" w:rsidRPr="005A3B31" w:rsidRDefault="001F2AA2" w:rsidP="004F2E4D">
            <w:r>
              <w:t>Description</w:t>
            </w:r>
          </w:p>
        </w:tc>
        <w:tc>
          <w:tcPr>
            <w:tcW w:w="1940" w:type="dxa"/>
          </w:tcPr>
          <w:p w14:paraId="260963CF" w14:textId="1ADCC225" w:rsidR="001F2AA2" w:rsidRPr="005A3B31" w:rsidRDefault="001F2AA2" w:rsidP="004F2E4D">
            <w:pPr>
              <w:rPr>
                <w:color w:val="002060"/>
              </w:rPr>
            </w:pPr>
            <w:r>
              <w:rPr>
                <w:color w:val="002060"/>
              </w:rPr>
              <w:t>Name</w:t>
            </w:r>
          </w:p>
        </w:tc>
        <w:tc>
          <w:tcPr>
            <w:tcW w:w="1755" w:type="dxa"/>
          </w:tcPr>
          <w:p w14:paraId="15CFB6BD" w14:textId="07E4465A" w:rsidR="001F2AA2" w:rsidRDefault="001F2AA2" w:rsidP="004F2E4D">
            <w:pPr>
              <w:rPr>
                <w:color w:val="002060"/>
              </w:rPr>
            </w:pPr>
            <w:r>
              <w:rPr>
                <w:color w:val="002060"/>
              </w:rPr>
              <w:t>Type</w:t>
            </w:r>
          </w:p>
        </w:tc>
        <w:tc>
          <w:tcPr>
            <w:tcW w:w="1611" w:type="dxa"/>
          </w:tcPr>
          <w:p w14:paraId="5471E746" w14:textId="66A1A32D" w:rsidR="001F2AA2" w:rsidRDefault="001F2AA2" w:rsidP="004F2E4D">
            <w:pPr>
              <w:rPr>
                <w:color w:val="002060"/>
              </w:rPr>
            </w:pPr>
            <w:r>
              <w:rPr>
                <w:color w:val="002060"/>
              </w:rPr>
              <w:t>Specification</w:t>
            </w:r>
          </w:p>
        </w:tc>
      </w:tr>
      <w:tr w:rsidR="001F2AA2" w14:paraId="028C6EDD" w14:textId="306E76F0" w:rsidTr="001F2AA2">
        <w:tc>
          <w:tcPr>
            <w:tcW w:w="1804" w:type="dxa"/>
          </w:tcPr>
          <w:p w14:paraId="215AFFAD" w14:textId="6AEBEDD9" w:rsidR="001F2AA2" w:rsidRPr="00E22A40" w:rsidRDefault="00E22A40" w:rsidP="004F2E4D">
            <w:pPr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1.</w:t>
            </w:r>
          </w:p>
        </w:tc>
        <w:tc>
          <w:tcPr>
            <w:tcW w:w="2240" w:type="dxa"/>
          </w:tcPr>
          <w:p w14:paraId="3B0F499E" w14:textId="529E27B1" w:rsidR="001F2AA2" w:rsidRPr="00172178" w:rsidRDefault="00172178" w:rsidP="004F2E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Keypad</w:t>
            </w:r>
            <w:r w:rsidR="004B0CA8">
              <w:rPr>
                <w:color w:val="000000" w:themeColor="text1"/>
              </w:rPr>
              <w:t>(4</w:t>
            </w:r>
            <w:r>
              <w:rPr>
                <w:color w:val="000000" w:themeColor="text1"/>
              </w:rPr>
              <w:t>×</w:t>
            </w:r>
            <w:r w:rsidR="004B0CA8">
              <w:rPr>
                <w:color w:val="000000" w:themeColor="text1"/>
              </w:rPr>
              <w:t xml:space="preserve">4) </w:t>
            </w:r>
          </w:p>
        </w:tc>
        <w:tc>
          <w:tcPr>
            <w:tcW w:w="1940" w:type="dxa"/>
          </w:tcPr>
          <w:p w14:paraId="54880DF6" w14:textId="77777777" w:rsidR="001F2AA2" w:rsidRDefault="001F2AA2" w:rsidP="004F2E4D">
            <w:pPr>
              <w:rPr>
                <w:color w:val="FF0000"/>
              </w:rPr>
            </w:pPr>
          </w:p>
        </w:tc>
        <w:tc>
          <w:tcPr>
            <w:tcW w:w="1755" w:type="dxa"/>
          </w:tcPr>
          <w:p w14:paraId="363CC6BD" w14:textId="1CC5BB38" w:rsidR="001F2AA2" w:rsidRPr="00E35C35" w:rsidRDefault="00E060C2" w:rsidP="004F2E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</w:t>
            </w:r>
          </w:p>
        </w:tc>
        <w:tc>
          <w:tcPr>
            <w:tcW w:w="1611" w:type="dxa"/>
          </w:tcPr>
          <w:p w14:paraId="18D5B22D" w14:textId="77777777" w:rsidR="001F2AA2" w:rsidRDefault="001F2AA2" w:rsidP="004F2E4D">
            <w:pPr>
              <w:rPr>
                <w:color w:val="FF0000"/>
              </w:rPr>
            </w:pPr>
          </w:p>
        </w:tc>
      </w:tr>
      <w:tr w:rsidR="001F2AA2" w14:paraId="5B64909F" w14:textId="64614740" w:rsidTr="001F2AA2">
        <w:tc>
          <w:tcPr>
            <w:tcW w:w="1804" w:type="dxa"/>
          </w:tcPr>
          <w:p w14:paraId="6085B540" w14:textId="77777777" w:rsidR="001F2AA2" w:rsidRDefault="001F2AA2" w:rsidP="004F2E4D">
            <w:pPr>
              <w:rPr>
                <w:color w:val="FF0000"/>
              </w:rPr>
            </w:pPr>
          </w:p>
        </w:tc>
        <w:tc>
          <w:tcPr>
            <w:tcW w:w="2240" w:type="dxa"/>
          </w:tcPr>
          <w:p w14:paraId="04875576" w14:textId="7A76535E" w:rsidR="001F2AA2" w:rsidRDefault="00E060C2" w:rsidP="004F2E4D">
            <w:pPr>
              <w:rPr>
                <w:color w:val="FF0000"/>
              </w:rPr>
            </w:pPr>
            <w:r>
              <w:rPr>
                <w:color w:val="FF0000"/>
              </w:rPr>
              <w:t>OUTPUT</w:t>
            </w:r>
          </w:p>
        </w:tc>
        <w:tc>
          <w:tcPr>
            <w:tcW w:w="1940" w:type="dxa"/>
          </w:tcPr>
          <w:p w14:paraId="56E647FD" w14:textId="77777777" w:rsidR="001F2AA2" w:rsidRDefault="001F2AA2" w:rsidP="004F2E4D">
            <w:pPr>
              <w:rPr>
                <w:color w:val="FF0000"/>
              </w:rPr>
            </w:pPr>
          </w:p>
        </w:tc>
        <w:tc>
          <w:tcPr>
            <w:tcW w:w="1755" w:type="dxa"/>
          </w:tcPr>
          <w:p w14:paraId="77BFFD97" w14:textId="77777777" w:rsidR="001F2AA2" w:rsidRDefault="001F2AA2" w:rsidP="004F2E4D">
            <w:pPr>
              <w:rPr>
                <w:color w:val="FF0000"/>
              </w:rPr>
            </w:pPr>
          </w:p>
        </w:tc>
        <w:tc>
          <w:tcPr>
            <w:tcW w:w="1611" w:type="dxa"/>
          </w:tcPr>
          <w:p w14:paraId="02F759EA" w14:textId="77777777" w:rsidR="001F2AA2" w:rsidRDefault="001F2AA2" w:rsidP="004F2E4D">
            <w:pPr>
              <w:rPr>
                <w:color w:val="FF0000"/>
              </w:rPr>
            </w:pPr>
          </w:p>
        </w:tc>
      </w:tr>
      <w:tr w:rsidR="00E060C2" w14:paraId="58C676DC" w14:textId="77777777" w:rsidTr="001F2AA2">
        <w:tc>
          <w:tcPr>
            <w:tcW w:w="1804" w:type="dxa"/>
          </w:tcPr>
          <w:p w14:paraId="4F406BFD" w14:textId="0A7AAB3E" w:rsidR="00E060C2" w:rsidRPr="00233154" w:rsidRDefault="00233154" w:rsidP="004F2E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</w:p>
        </w:tc>
        <w:tc>
          <w:tcPr>
            <w:tcW w:w="2240" w:type="dxa"/>
          </w:tcPr>
          <w:p w14:paraId="757BB6C1" w14:textId="702898F1" w:rsidR="00E060C2" w:rsidRPr="00790DC7" w:rsidRDefault="00790DC7" w:rsidP="004F2E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LCD display</w:t>
            </w:r>
          </w:p>
        </w:tc>
        <w:tc>
          <w:tcPr>
            <w:tcW w:w="1940" w:type="dxa"/>
          </w:tcPr>
          <w:p w14:paraId="261EEEE5" w14:textId="77777777" w:rsidR="00E060C2" w:rsidRDefault="00E060C2" w:rsidP="004F2E4D">
            <w:pPr>
              <w:rPr>
                <w:color w:val="FF0000"/>
              </w:rPr>
            </w:pPr>
          </w:p>
        </w:tc>
        <w:tc>
          <w:tcPr>
            <w:tcW w:w="1755" w:type="dxa"/>
          </w:tcPr>
          <w:p w14:paraId="0BBF8682" w14:textId="3D696586" w:rsidR="00E060C2" w:rsidRPr="00790DC7" w:rsidRDefault="00790DC7" w:rsidP="004F2E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</w:t>
            </w:r>
          </w:p>
        </w:tc>
        <w:tc>
          <w:tcPr>
            <w:tcW w:w="1611" w:type="dxa"/>
          </w:tcPr>
          <w:p w14:paraId="4D97EF5C" w14:textId="77777777" w:rsidR="00E060C2" w:rsidRDefault="00E060C2" w:rsidP="004F2E4D">
            <w:pPr>
              <w:rPr>
                <w:color w:val="FF0000"/>
              </w:rPr>
            </w:pPr>
          </w:p>
        </w:tc>
      </w:tr>
    </w:tbl>
    <w:p w14:paraId="1891E5E4" w14:textId="46EB7928" w:rsidR="00800AB2" w:rsidRDefault="00800AB2">
      <w:pPr>
        <w:rPr>
          <w:b/>
          <w:bCs/>
          <w:color w:val="FF0000"/>
        </w:rPr>
      </w:pPr>
    </w:p>
    <w:p w14:paraId="6920DAFF" w14:textId="581DF355" w:rsidR="00087DD6" w:rsidRDefault="00930960">
      <w:pPr>
        <w:rPr>
          <w:color w:val="FF0000"/>
        </w:rPr>
      </w:pPr>
      <w:r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60288" behindDoc="0" locked="0" layoutInCell="1" allowOverlap="1" wp14:anchorId="17824084" wp14:editId="6D8FC32F">
            <wp:simplePos x="0" y="0"/>
            <wp:positionH relativeFrom="column">
              <wp:posOffset>-87630</wp:posOffset>
            </wp:positionH>
            <wp:positionV relativeFrom="paragraph">
              <wp:posOffset>0</wp:posOffset>
            </wp:positionV>
            <wp:extent cx="4342130" cy="8229600"/>
            <wp:effectExtent l="0" t="0" r="127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98C">
        <w:rPr>
          <w:color w:val="FF0000"/>
        </w:rPr>
        <w:t>Flow chart :</w:t>
      </w:r>
      <w:r w:rsidR="005213FD">
        <w:rPr>
          <w:color w:val="FF0000"/>
        </w:rPr>
        <w:t>-</w:t>
      </w:r>
    </w:p>
    <w:p w14:paraId="100CEF41" w14:textId="77777777" w:rsidR="00BE7024" w:rsidRDefault="00BE7024">
      <w:pPr>
        <w:rPr>
          <w:color w:val="FF0000"/>
        </w:rPr>
      </w:pPr>
    </w:p>
    <w:p w14:paraId="4BE8A192" w14:textId="77777777" w:rsidR="00D33510" w:rsidRPr="0072138B" w:rsidRDefault="00D33510" w:rsidP="004F2E4D">
      <w:pPr>
        <w:rPr>
          <w:color w:val="FF0000"/>
        </w:rPr>
      </w:pPr>
    </w:p>
    <w:sectPr w:rsidR="00D33510" w:rsidRPr="0072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A7F761E"/>
    <w:multiLevelType w:val="hybridMultilevel"/>
    <w:tmpl w:val="432E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88210370">
    <w:abstractNumId w:val="11"/>
  </w:num>
  <w:num w:numId="2" w16cid:durableId="519391585">
    <w:abstractNumId w:val="10"/>
  </w:num>
  <w:num w:numId="3" w16cid:durableId="1622758262">
    <w:abstractNumId w:val="14"/>
  </w:num>
  <w:num w:numId="4" w16cid:durableId="270555261">
    <w:abstractNumId w:val="12"/>
  </w:num>
  <w:num w:numId="5" w16cid:durableId="1914771979">
    <w:abstractNumId w:val="9"/>
  </w:num>
  <w:num w:numId="6" w16cid:durableId="2106417549">
    <w:abstractNumId w:val="7"/>
  </w:num>
  <w:num w:numId="7" w16cid:durableId="1182279187">
    <w:abstractNumId w:val="6"/>
  </w:num>
  <w:num w:numId="8" w16cid:durableId="1979845219">
    <w:abstractNumId w:val="5"/>
  </w:num>
  <w:num w:numId="9" w16cid:durableId="391075510">
    <w:abstractNumId w:val="4"/>
  </w:num>
  <w:num w:numId="10" w16cid:durableId="87777735">
    <w:abstractNumId w:val="8"/>
  </w:num>
  <w:num w:numId="11" w16cid:durableId="1754205325">
    <w:abstractNumId w:val="3"/>
  </w:num>
  <w:num w:numId="12" w16cid:durableId="680394850">
    <w:abstractNumId w:val="2"/>
  </w:num>
  <w:num w:numId="13" w16cid:durableId="1655522613">
    <w:abstractNumId w:val="1"/>
  </w:num>
  <w:num w:numId="14" w16cid:durableId="88045337">
    <w:abstractNumId w:val="0"/>
  </w:num>
  <w:num w:numId="15" w16cid:durableId="5565465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38"/>
    <w:rsid w:val="000005E5"/>
    <w:rsid w:val="0000764A"/>
    <w:rsid w:val="000216F3"/>
    <w:rsid w:val="00031F6F"/>
    <w:rsid w:val="00067893"/>
    <w:rsid w:val="00087DD6"/>
    <w:rsid w:val="000E5606"/>
    <w:rsid w:val="00161BDF"/>
    <w:rsid w:val="00172178"/>
    <w:rsid w:val="00177DBD"/>
    <w:rsid w:val="00196B34"/>
    <w:rsid w:val="001C3BB6"/>
    <w:rsid w:val="001F2AA2"/>
    <w:rsid w:val="00233154"/>
    <w:rsid w:val="00264925"/>
    <w:rsid w:val="0029470B"/>
    <w:rsid w:val="002C6379"/>
    <w:rsid w:val="002F3272"/>
    <w:rsid w:val="00325288"/>
    <w:rsid w:val="003360FC"/>
    <w:rsid w:val="0034398C"/>
    <w:rsid w:val="00361C5E"/>
    <w:rsid w:val="00392FA2"/>
    <w:rsid w:val="003B2210"/>
    <w:rsid w:val="00424254"/>
    <w:rsid w:val="004325A3"/>
    <w:rsid w:val="00442B3C"/>
    <w:rsid w:val="00485C9F"/>
    <w:rsid w:val="004B0CA8"/>
    <w:rsid w:val="004C3152"/>
    <w:rsid w:val="004F2E4D"/>
    <w:rsid w:val="004F5976"/>
    <w:rsid w:val="005213FD"/>
    <w:rsid w:val="005A3B31"/>
    <w:rsid w:val="0069473E"/>
    <w:rsid w:val="006B0B97"/>
    <w:rsid w:val="006D45ED"/>
    <w:rsid w:val="006F3638"/>
    <w:rsid w:val="0072138B"/>
    <w:rsid w:val="00743816"/>
    <w:rsid w:val="00790DC7"/>
    <w:rsid w:val="007B04BD"/>
    <w:rsid w:val="007F7CB5"/>
    <w:rsid w:val="00800AB2"/>
    <w:rsid w:val="00881885"/>
    <w:rsid w:val="008C385C"/>
    <w:rsid w:val="008D3BA7"/>
    <w:rsid w:val="00930960"/>
    <w:rsid w:val="00930D63"/>
    <w:rsid w:val="009416B7"/>
    <w:rsid w:val="00950952"/>
    <w:rsid w:val="00975603"/>
    <w:rsid w:val="009E216E"/>
    <w:rsid w:val="00A05848"/>
    <w:rsid w:val="00A26BDF"/>
    <w:rsid w:val="00AB1302"/>
    <w:rsid w:val="00B648D4"/>
    <w:rsid w:val="00BE7024"/>
    <w:rsid w:val="00C3746B"/>
    <w:rsid w:val="00C46E9B"/>
    <w:rsid w:val="00C50FD5"/>
    <w:rsid w:val="00CA110B"/>
    <w:rsid w:val="00CD2034"/>
    <w:rsid w:val="00CE203A"/>
    <w:rsid w:val="00D3037D"/>
    <w:rsid w:val="00D33510"/>
    <w:rsid w:val="00D47960"/>
    <w:rsid w:val="00D87780"/>
    <w:rsid w:val="00D91113"/>
    <w:rsid w:val="00DA6CDF"/>
    <w:rsid w:val="00DB5C6F"/>
    <w:rsid w:val="00DE41A6"/>
    <w:rsid w:val="00E060C2"/>
    <w:rsid w:val="00E1622E"/>
    <w:rsid w:val="00E22A40"/>
    <w:rsid w:val="00E30DD0"/>
    <w:rsid w:val="00E35C35"/>
    <w:rsid w:val="00E54062"/>
    <w:rsid w:val="00E829E6"/>
    <w:rsid w:val="00E94641"/>
    <w:rsid w:val="00EB2C9B"/>
    <w:rsid w:val="00EB52C6"/>
    <w:rsid w:val="00EC519E"/>
    <w:rsid w:val="00F637C1"/>
    <w:rsid w:val="00F83FDA"/>
    <w:rsid w:val="00F86B60"/>
    <w:rsid w:val="00FB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C847"/>
  <w15:chartTrackingRefBased/>
  <w15:docId w15:val="{AB162F2C-907E-D049-9C09-AEEC44C0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6F3638"/>
    <w:pPr>
      <w:ind w:left="720"/>
      <w:contextualSpacing/>
    </w:pPr>
  </w:style>
  <w:style w:type="table" w:styleId="TableGrid">
    <w:name w:val="Table Grid"/>
    <w:basedOn w:val="TableNormal"/>
    <w:uiPriority w:val="59"/>
    <w:rsid w:val="009756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3FF35A4-EB14-7246-9FBF-64585A6AB764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%7bA3FF35A4-EB14-7246-9FBF-64585A6AB764%7dtf02786994.dotx</Template>
  <TotalTime>0</TotalTime>
  <Pages>4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pojarijyothikala318@gmail.com</dc:creator>
  <cp:keywords/>
  <dc:description/>
  <cp:lastModifiedBy>pojarijyothikala318@gmail.com</cp:lastModifiedBy>
  <cp:revision>2</cp:revision>
  <dcterms:created xsi:type="dcterms:W3CDTF">2023-01-17T10:50:00Z</dcterms:created>
  <dcterms:modified xsi:type="dcterms:W3CDTF">2023-01-17T10:50:00Z</dcterms:modified>
</cp:coreProperties>
</file>